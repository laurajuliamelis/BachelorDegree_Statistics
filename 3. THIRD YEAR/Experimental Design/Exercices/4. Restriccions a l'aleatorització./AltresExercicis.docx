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81" w:rsidRPr="00493C26" w:rsidRDefault="00141E81" w:rsidP="00493C26">
      <w:pPr>
        <w:pStyle w:val="Heading1"/>
      </w:pPr>
      <w:r w:rsidRPr="00493C26">
        <w:t>Exercicis</w:t>
      </w:r>
    </w:p>
    <w:p w:rsidR="00141E81" w:rsidRPr="00493C26" w:rsidRDefault="00141E81" w:rsidP="00493C26"/>
    <w:p w:rsidR="00141E81" w:rsidRDefault="00141E81" w:rsidP="00493C26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493C26">
        <w:rPr>
          <w:sz w:val="24"/>
          <w:szCs w:val="24"/>
        </w:rPr>
        <w:t xml:space="preserve">Un tècnic agrònom </w:t>
      </w:r>
      <w:r>
        <w:rPr>
          <w:sz w:val="24"/>
          <w:szCs w:val="24"/>
        </w:rPr>
        <w:t xml:space="preserve">vol comparar l’efecte de 5 fonts diferents de nitrogen en la producció  de l’ordi (“cebada”) juntament amb un control sense nitrogen. Les 6 fonts són: </w:t>
      </w:r>
    </w:p>
    <w:p w:rsidR="00141E81" w:rsidRPr="00493C26" w:rsidRDefault="00141E81" w:rsidP="00493C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Pr="00493C26">
        <w:rPr>
          <w:sz w:val="24"/>
          <w:szCs w:val="24"/>
        </w:rPr>
        <w:t>(NH</w:t>
      </w:r>
      <w:r w:rsidRPr="00493C26">
        <w:rPr>
          <w:sz w:val="24"/>
          <w:szCs w:val="24"/>
          <w:vertAlign w:val="subscript"/>
        </w:rPr>
        <w:t>4</w:t>
      </w:r>
      <w:r w:rsidRPr="00493C26">
        <w:rPr>
          <w:sz w:val="24"/>
          <w:szCs w:val="24"/>
        </w:rPr>
        <w:t>)SO</w:t>
      </w:r>
      <w:r w:rsidRPr="00493C26">
        <w:rPr>
          <w:sz w:val="24"/>
          <w:szCs w:val="24"/>
          <w:vertAlign w:val="subscript"/>
        </w:rPr>
        <w:t>4</w:t>
      </w:r>
    </w:p>
    <w:p w:rsidR="00141E81" w:rsidRPr="00493C26" w:rsidRDefault="00141E81" w:rsidP="00493C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B: </w:t>
      </w:r>
      <w:r w:rsidRPr="00493C26">
        <w:rPr>
          <w:sz w:val="24"/>
          <w:szCs w:val="24"/>
        </w:rPr>
        <w:t>NH</w:t>
      </w:r>
      <w:r w:rsidRPr="00493C26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</w:t>
      </w:r>
      <w:r w:rsidRPr="00493C26"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</w:p>
    <w:p w:rsidR="00141E81" w:rsidRDefault="00141E81" w:rsidP="00493C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C: CO(</w:t>
      </w:r>
      <w:r w:rsidRPr="00493C26"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</w:p>
    <w:p w:rsidR="00141E81" w:rsidRDefault="00141E81" w:rsidP="00493C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D: Ca(NO</w:t>
      </w:r>
      <w:r w:rsidRPr="00493C26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Pr="00493C26">
        <w:rPr>
          <w:sz w:val="24"/>
          <w:szCs w:val="24"/>
          <w:vertAlign w:val="subscript"/>
        </w:rPr>
        <w:t>2</w:t>
      </w:r>
    </w:p>
    <w:p w:rsidR="00141E81" w:rsidRDefault="00141E81" w:rsidP="00493C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E: NaNO</w:t>
      </w:r>
      <w:r w:rsidRPr="00493C26">
        <w:rPr>
          <w:sz w:val="24"/>
          <w:szCs w:val="24"/>
          <w:vertAlign w:val="subscript"/>
        </w:rPr>
        <w:t>3</w:t>
      </w:r>
    </w:p>
    <w:p w:rsidR="00141E81" w:rsidRPr="00493C26" w:rsidRDefault="00141E81" w:rsidP="00493C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F: Control</w:t>
      </w:r>
    </w:p>
    <w:p w:rsidR="00141E81" w:rsidRDefault="00141E81" w:rsidP="00493C26">
      <w:pPr>
        <w:rPr>
          <w:sz w:val="24"/>
          <w:szCs w:val="24"/>
        </w:rPr>
      </w:pPr>
      <w:r>
        <w:rPr>
          <w:sz w:val="24"/>
          <w:szCs w:val="24"/>
        </w:rPr>
        <w:t>Com volia aplicar els tractaments a un ampli ventall de condicions va fer una experiment en 4 tipus de sòl en un disseny en blocs aleatoritzats.</w:t>
      </w:r>
    </w:p>
    <w:p w:rsidR="00141E81" w:rsidRDefault="00141E81" w:rsidP="00493C26">
      <w:pPr>
        <w:rPr>
          <w:sz w:val="24"/>
          <w:szCs w:val="24"/>
        </w:rPr>
      </w:pPr>
      <w:r>
        <w:rPr>
          <w:sz w:val="24"/>
          <w:szCs w:val="24"/>
        </w:rPr>
        <w:t>Les dades són: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28"/>
        <w:gridCol w:w="1729"/>
        <w:gridCol w:w="1729"/>
        <w:gridCol w:w="1729"/>
        <w:gridCol w:w="1729"/>
      </w:tblGrid>
      <w:tr w:rsidR="00141E81" w:rsidRPr="00A52742">
        <w:tc>
          <w:tcPr>
            <w:tcW w:w="1728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16" w:type="dxa"/>
            <w:gridSpan w:val="4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Tipus de sòl</w:t>
            </w:r>
          </w:p>
        </w:tc>
      </w:tr>
      <w:tr w:rsidR="00141E81" w:rsidRPr="00A52742">
        <w:tc>
          <w:tcPr>
            <w:tcW w:w="1728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Tractament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I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II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III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IV</w:t>
            </w:r>
          </w:p>
        </w:tc>
      </w:tr>
      <w:tr w:rsidR="00141E81" w:rsidRPr="00A52742">
        <w:tc>
          <w:tcPr>
            <w:tcW w:w="1728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A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32.1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35.6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41.9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35.4</w:t>
            </w:r>
          </w:p>
        </w:tc>
      </w:tr>
      <w:tr w:rsidR="00141E81" w:rsidRPr="00A52742">
        <w:tc>
          <w:tcPr>
            <w:tcW w:w="1728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B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30.1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31.5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37.1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30.8</w:t>
            </w:r>
          </w:p>
        </w:tc>
      </w:tr>
      <w:tr w:rsidR="00141E81" w:rsidRPr="00A52742">
        <w:tc>
          <w:tcPr>
            <w:tcW w:w="1728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25.4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27.4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33.8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31.1</w:t>
            </w:r>
          </w:p>
        </w:tc>
      </w:tr>
      <w:tr w:rsidR="00141E81" w:rsidRPr="00A52742">
        <w:tc>
          <w:tcPr>
            <w:tcW w:w="1728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D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24.1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33.0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35.6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31.4</w:t>
            </w:r>
          </w:p>
        </w:tc>
      </w:tr>
      <w:tr w:rsidR="00141E81" w:rsidRPr="00A52742">
        <w:tc>
          <w:tcPr>
            <w:tcW w:w="1728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E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26.1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31.0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33-8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31.9</w:t>
            </w:r>
          </w:p>
        </w:tc>
      </w:tr>
      <w:tr w:rsidR="00141E81" w:rsidRPr="00A52742">
        <w:tc>
          <w:tcPr>
            <w:tcW w:w="1728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F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23.1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24.8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26.7</w:t>
            </w:r>
          </w:p>
        </w:tc>
        <w:tc>
          <w:tcPr>
            <w:tcW w:w="1729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26.7</w:t>
            </w:r>
          </w:p>
        </w:tc>
      </w:tr>
    </w:tbl>
    <w:p w:rsidR="00141E81" w:rsidRDefault="00141E81" w:rsidP="00493C26">
      <w:pPr>
        <w:rPr>
          <w:sz w:val="24"/>
          <w:szCs w:val="24"/>
        </w:rPr>
      </w:pPr>
    </w:p>
    <w:p w:rsidR="00141E81" w:rsidRDefault="00141E81" w:rsidP="00493C26">
      <w:pPr>
        <w:rPr>
          <w:sz w:val="24"/>
          <w:szCs w:val="24"/>
        </w:rPr>
      </w:pPr>
      <w:r>
        <w:rPr>
          <w:sz w:val="24"/>
          <w:szCs w:val="24"/>
        </w:rPr>
        <w:t>Es demana:</w:t>
      </w:r>
    </w:p>
    <w:p w:rsidR="00141E81" w:rsidRDefault="00141E81" w:rsidP="00CB19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¿Com es va realitzar l’experiment?. Fes una assignació concreta dels tractaments a les u.e.</w:t>
      </w:r>
    </w:p>
    <w:p w:rsidR="00141E81" w:rsidRDefault="00141E81" w:rsidP="00CB19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 si hi ha diferència entre tractaments</w:t>
      </w:r>
    </w:p>
    <w:p w:rsidR="00141E81" w:rsidRDefault="00141E81" w:rsidP="00CB19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¿Hi ha un tractament millor?</w:t>
      </w:r>
    </w:p>
    <w:p w:rsidR="00141E81" w:rsidRDefault="00141E81" w:rsidP="005D7393">
      <w:pPr>
        <w:rPr>
          <w:sz w:val="24"/>
          <w:szCs w:val="24"/>
        </w:rPr>
      </w:pPr>
    </w:p>
    <w:p w:rsidR="00141E81" w:rsidRDefault="00141E81" w:rsidP="005D7393">
      <w:pPr>
        <w:rPr>
          <w:sz w:val="24"/>
          <w:szCs w:val="24"/>
        </w:rPr>
      </w:pPr>
    </w:p>
    <w:p w:rsidR="00141E81" w:rsidRDefault="00141E81" w:rsidP="005D7393">
      <w:pPr>
        <w:rPr>
          <w:sz w:val="24"/>
          <w:szCs w:val="24"/>
        </w:rPr>
      </w:pPr>
      <w:r>
        <w:rPr>
          <w:sz w:val="24"/>
          <w:szCs w:val="24"/>
        </w:rPr>
        <w:t>2- Un enginyer vol verificar la resistència a la pressió del  aïllants de ceràmica produïts amb 4 barreges d’argila, A, B, C i D, i un control (D). Com sospita que hi ha un gradient de temperatura en el forn de cocció de les peces de dalt a baix i de davant al darrera  proposa un disseny en quadrat llatí amb les 5 files, 5 columnes i els 5 tractaments. Les dades obtingudes són: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40"/>
        <w:gridCol w:w="1440"/>
        <w:gridCol w:w="1441"/>
        <w:gridCol w:w="1441"/>
        <w:gridCol w:w="1441"/>
        <w:gridCol w:w="1441"/>
      </w:tblGrid>
      <w:tr w:rsidR="00141E81" w:rsidRPr="00A52742"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C1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C2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C3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C4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C5</w:t>
            </w:r>
          </w:p>
        </w:tc>
      </w:tr>
      <w:tr w:rsidR="00141E81" w:rsidRPr="00A52742"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F1</w:t>
            </w:r>
          </w:p>
        </w:tc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A: 33.8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B: 33.7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D. 30.4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C: 32.7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E: 24.4</w:t>
            </w:r>
          </w:p>
        </w:tc>
      </w:tr>
      <w:tr w:rsidR="00141E81" w:rsidRPr="00A52742"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F2</w:t>
            </w:r>
          </w:p>
        </w:tc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D: 37.0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E: 28.8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B: 33.5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A: 34.6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C: 33.4</w:t>
            </w:r>
          </w:p>
        </w:tc>
      </w:tr>
      <w:tr w:rsidR="00141E81" w:rsidRPr="00A52742"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F3</w:t>
            </w:r>
          </w:p>
        </w:tc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C: 35.8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D: 35.6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A: 36.9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E: 26.7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B: 35.1</w:t>
            </w:r>
          </w:p>
        </w:tc>
      </w:tr>
      <w:tr w:rsidR="00141E81" w:rsidRPr="00A52742"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F4</w:t>
            </w:r>
          </w:p>
        </w:tc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E: 33.2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A: 37.1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C: 27.4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B: 38.1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D: 34.1</w:t>
            </w:r>
          </w:p>
        </w:tc>
      </w:tr>
      <w:tr w:rsidR="00141E81" w:rsidRPr="00A52742"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F5</w:t>
            </w:r>
          </w:p>
        </w:tc>
        <w:tc>
          <w:tcPr>
            <w:tcW w:w="1440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B: 34.8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C: 29.1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E: 32.7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D: 37.4</w:t>
            </w:r>
          </w:p>
        </w:tc>
        <w:tc>
          <w:tcPr>
            <w:tcW w:w="1441" w:type="dxa"/>
          </w:tcPr>
          <w:p w:rsidR="00141E81" w:rsidRPr="00A52742" w:rsidRDefault="00141E81" w:rsidP="00A527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52742">
              <w:rPr>
                <w:sz w:val="24"/>
                <w:szCs w:val="24"/>
              </w:rPr>
              <w:t>A: 36.4</w:t>
            </w:r>
          </w:p>
        </w:tc>
      </w:tr>
    </w:tbl>
    <w:p w:rsidR="00141E81" w:rsidRDefault="00141E81" w:rsidP="005D7393">
      <w:pPr>
        <w:rPr>
          <w:sz w:val="24"/>
          <w:szCs w:val="24"/>
        </w:rPr>
      </w:pPr>
    </w:p>
    <w:p w:rsidR="00141E81" w:rsidRDefault="00141E81" w:rsidP="005D7393">
      <w:pPr>
        <w:rPr>
          <w:sz w:val="24"/>
          <w:szCs w:val="24"/>
        </w:rPr>
      </w:pPr>
      <w:r>
        <w:rPr>
          <w:sz w:val="24"/>
          <w:szCs w:val="24"/>
        </w:rPr>
        <w:t>Es demana</w:t>
      </w:r>
    </w:p>
    <w:p w:rsidR="00141E81" w:rsidRDefault="00141E81" w:rsidP="001C56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Fes una altre assignació dels tractaments a les files i les columnes.</w:t>
      </w:r>
    </w:p>
    <w:p w:rsidR="00141E81" w:rsidRDefault="00141E81" w:rsidP="003878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Verifica si hi ha diferències entre tractaments.</w:t>
      </w:r>
    </w:p>
    <w:p w:rsidR="00141E81" w:rsidRDefault="00141E81" w:rsidP="0038781F">
      <w:pPr>
        <w:rPr>
          <w:sz w:val="24"/>
          <w:szCs w:val="24"/>
        </w:rPr>
      </w:pPr>
    </w:p>
    <w:p w:rsidR="00141E81" w:rsidRDefault="00141E81" w:rsidP="0038781F">
      <w:pPr>
        <w:jc w:val="both"/>
        <w:rPr>
          <w:sz w:val="24"/>
          <w:szCs w:val="24"/>
        </w:rPr>
      </w:pPr>
    </w:p>
    <w:p w:rsidR="00141E81" w:rsidRDefault="00141E81" w:rsidP="0038781F">
      <w:pPr>
        <w:jc w:val="both"/>
        <w:rPr>
          <w:sz w:val="24"/>
          <w:szCs w:val="24"/>
        </w:rPr>
      </w:pPr>
    </w:p>
    <w:p w:rsidR="00141E81" w:rsidRDefault="00141E81" w:rsidP="0038781F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  <w:t xml:space="preserve">3- </w:t>
      </w:r>
      <w:r w:rsidRPr="0038781F">
        <w:rPr>
          <w:sz w:val="24"/>
          <w:szCs w:val="24"/>
        </w:rPr>
        <w:t>Es vol avaluar la eficàcia de 4 diferents dosis d’un fàrmac contra la hipertensió arterial, juntament</w:t>
      </w:r>
      <w:r>
        <w:rPr>
          <w:sz w:val="24"/>
          <w:szCs w:val="24"/>
        </w:rPr>
        <w:t xml:space="preserve"> </w:t>
      </w:r>
      <w:r w:rsidRPr="0038781F">
        <w:rPr>
          <w:sz w:val="24"/>
          <w:szCs w:val="24"/>
        </w:rPr>
        <w:t xml:space="preserve">amb una dieta sense sal. Per tal de fer-ho seleccionem 25 individus </w:t>
      </w:r>
      <w:r>
        <w:rPr>
          <w:sz w:val="24"/>
          <w:szCs w:val="24"/>
        </w:rPr>
        <w:t>hipertensos i els distribui</w:t>
      </w:r>
      <w:r w:rsidRPr="0038781F">
        <w:rPr>
          <w:sz w:val="24"/>
          <w:szCs w:val="24"/>
        </w:rPr>
        <w:t>m en</w:t>
      </w:r>
      <w:r>
        <w:rPr>
          <w:sz w:val="24"/>
          <w:szCs w:val="24"/>
        </w:rPr>
        <w:t xml:space="preserve"> </w:t>
      </w:r>
      <w:r w:rsidRPr="0038781F">
        <w:rPr>
          <w:sz w:val="24"/>
          <w:szCs w:val="24"/>
        </w:rPr>
        <w:t>cadascun dels cinc grups de forma que tinguin 5, 4, 5, 6 i 5 individus respectivament. Al primer d’ells</w:t>
      </w:r>
      <w:r>
        <w:rPr>
          <w:sz w:val="24"/>
          <w:szCs w:val="24"/>
        </w:rPr>
        <w:t xml:space="preserve"> </w:t>
      </w:r>
      <w:r w:rsidRPr="0038781F">
        <w:rPr>
          <w:sz w:val="24"/>
          <w:szCs w:val="24"/>
        </w:rPr>
        <w:t>no se</w:t>
      </w:r>
      <w:r>
        <w:rPr>
          <w:sz w:val="24"/>
          <w:szCs w:val="24"/>
        </w:rPr>
        <w:t xml:space="preserve"> li administra cap dosis (nomé</w:t>
      </w:r>
      <w:r w:rsidRPr="0038781F">
        <w:rPr>
          <w:sz w:val="24"/>
          <w:szCs w:val="24"/>
        </w:rPr>
        <w:t>s dieta sense contingut de sal), i a la resta de grups s’administren</w:t>
      </w:r>
      <w:r>
        <w:rPr>
          <w:sz w:val="24"/>
          <w:szCs w:val="24"/>
        </w:rPr>
        <w:t xml:space="preserve"> </w:t>
      </w:r>
      <w:r w:rsidRPr="0038781F">
        <w:rPr>
          <w:sz w:val="24"/>
          <w:szCs w:val="24"/>
        </w:rPr>
        <w:t>les diferents dosis del f</w:t>
      </w:r>
      <w:r>
        <w:rPr>
          <w:sz w:val="24"/>
          <w:szCs w:val="24"/>
        </w:rPr>
        <w:t>àrmac (creixents, és a dir, el grup 5 és el que pren una dosi mé</w:t>
      </w:r>
      <w:r w:rsidRPr="0038781F">
        <w:rPr>
          <w:sz w:val="24"/>
          <w:szCs w:val="24"/>
        </w:rPr>
        <w:t xml:space="preserve">s alta). </w:t>
      </w:r>
    </w:p>
    <w:p w:rsidR="00141E81" w:rsidRPr="0038781F" w:rsidRDefault="00141E81" w:rsidP="0038781F">
      <w:pPr>
        <w:pStyle w:val="ListParagraph"/>
        <w:ind w:left="0"/>
        <w:jc w:val="both"/>
        <w:rPr>
          <w:sz w:val="24"/>
          <w:szCs w:val="24"/>
        </w:rPr>
      </w:pPr>
      <w:r w:rsidRPr="0038781F">
        <w:rPr>
          <w:sz w:val="24"/>
          <w:szCs w:val="24"/>
        </w:rPr>
        <w:t>Els</w:t>
      </w:r>
      <w:r>
        <w:rPr>
          <w:sz w:val="24"/>
          <w:szCs w:val="24"/>
        </w:rPr>
        <w:t xml:space="preserve"> </w:t>
      </w:r>
      <w:r w:rsidRPr="0038781F">
        <w:rPr>
          <w:sz w:val="24"/>
          <w:szCs w:val="24"/>
        </w:rPr>
        <w:t>resultats obtinguts de la pressió arterial sistòlica (PAS) al finalitzar el tractament varen ser: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881"/>
        <w:gridCol w:w="2881"/>
        <w:gridCol w:w="2882"/>
      </w:tblGrid>
      <w:tr w:rsidR="00141E81" w:rsidRPr="0038781F"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Tractament</w:t>
            </w:r>
          </w:p>
        </w:tc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Mitjana</w:t>
            </w:r>
          </w:p>
        </w:tc>
        <w:tc>
          <w:tcPr>
            <w:tcW w:w="2882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Desviació típica </w:t>
            </w:r>
            <w:r w:rsidRPr="00B8564D">
              <w:rPr>
                <w:sz w:val="24"/>
                <w:szCs w:val="24"/>
              </w:rPr>
              <w:t>corregida</w:t>
            </w:r>
          </w:p>
        </w:tc>
      </w:tr>
      <w:tr w:rsidR="00141E81" w:rsidRPr="0038781F"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B8564D">
              <w:rPr>
                <w:sz w:val="24"/>
                <w:szCs w:val="24"/>
              </w:rPr>
              <w:t>(dieta</w:t>
            </w:r>
            <w:r>
              <w:rPr>
                <w:sz w:val="24"/>
                <w:szCs w:val="24"/>
              </w:rPr>
              <w:t xml:space="preserve"> sense </w:t>
            </w:r>
            <w:r w:rsidRPr="00B8564D">
              <w:rPr>
                <w:sz w:val="24"/>
                <w:szCs w:val="24"/>
              </w:rPr>
              <w:t>sal)</w:t>
            </w:r>
          </w:p>
        </w:tc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178.20</w:t>
            </w:r>
          </w:p>
        </w:tc>
        <w:tc>
          <w:tcPr>
            <w:tcW w:w="2882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3.96</w:t>
            </w:r>
          </w:p>
        </w:tc>
      </w:tr>
      <w:tr w:rsidR="00141E81" w:rsidRPr="0038781F"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B8564D">
              <w:rPr>
                <w:sz w:val="24"/>
                <w:szCs w:val="24"/>
              </w:rPr>
              <w:t>(fàrmac</w:t>
            </w:r>
            <w:r>
              <w:rPr>
                <w:sz w:val="24"/>
                <w:szCs w:val="24"/>
              </w:rPr>
              <w:t xml:space="preserve"> dosi </w:t>
            </w:r>
            <w:r w:rsidRPr="00B8564D">
              <w:rPr>
                <w:sz w:val="24"/>
                <w:szCs w:val="24"/>
              </w:rPr>
              <w:t>1)</w:t>
            </w:r>
          </w:p>
        </w:tc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166.40</w:t>
            </w:r>
          </w:p>
        </w:tc>
        <w:tc>
          <w:tcPr>
            <w:tcW w:w="2882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7.37</w:t>
            </w:r>
          </w:p>
        </w:tc>
      </w:tr>
      <w:tr w:rsidR="00141E81" w:rsidRPr="0038781F"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(fàrmac dosi </w:t>
            </w:r>
            <w:r w:rsidRPr="00B8564D">
              <w:rPr>
                <w:sz w:val="24"/>
                <w:szCs w:val="24"/>
              </w:rPr>
              <w:t>2)</w:t>
            </w:r>
          </w:p>
        </w:tc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164.60</w:t>
            </w:r>
          </w:p>
        </w:tc>
        <w:tc>
          <w:tcPr>
            <w:tcW w:w="2882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5.27</w:t>
            </w:r>
          </w:p>
        </w:tc>
      </w:tr>
      <w:tr w:rsidR="00141E81" w:rsidRPr="0038781F"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(fàrmac dosi </w:t>
            </w:r>
            <w:r w:rsidRPr="00B8564D">
              <w:rPr>
                <w:sz w:val="24"/>
                <w:szCs w:val="24"/>
              </w:rPr>
              <w:t>3)</w:t>
            </w:r>
          </w:p>
        </w:tc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158.00</w:t>
            </w:r>
          </w:p>
        </w:tc>
        <w:tc>
          <w:tcPr>
            <w:tcW w:w="2882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9.03</w:t>
            </w:r>
          </w:p>
        </w:tc>
      </w:tr>
      <w:tr w:rsidR="00141E81" w:rsidRPr="0038781F"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(fàrmac dosi </w:t>
            </w:r>
            <w:r w:rsidRPr="00B8564D">
              <w:rPr>
                <w:sz w:val="24"/>
                <w:szCs w:val="24"/>
              </w:rPr>
              <w:t>4)</w:t>
            </w:r>
          </w:p>
        </w:tc>
        <w:tc>
          <w:tcPr>
            <w:tcW w:w="2881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151.40</w:t>
            </w:r>
          </w:p>
        </w:tc>
        <w:tc>
          <w:tcPr>
            <w:tcW w:w="2882" w:type="dxa"/>
          </w:tcPr>
          <w:p w:rsidR="00141E81" w:rsidRPr="00B8564D" w:rsidRDefault="00141E81" w:rsidP="00B8564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8564D">
              <w:rPr>
                <w:sz w:val="24"/>
                <w:szCs w:val="24"/>
              </w:rPr>
              <w:t>6.65</w:t>
            </w:r>
          </w:p>
        </w:tc>
      </w:tr>
    </w:tbl>
    <w:p w:rsidR="00141E81" w:rsidRDefault="00141E81" w:rsidP="009436E1">
      <w:pPr>
        <w:pStyle w:val="ListParagraph"/>
        <w:ind w:left="360"/>
        <w:jc w:val="both"/>
        <w:rPr>
          <w:sz w:val="24"/>
          <w:szCs w:val="24"/>
        </w:rPr>
      </w:pPr>
    </w:p>
    <w:p w:rsidR="00141E81" w:rsidRPr="0038781F" w:rsidRDefault="00141E81" w:rsidP="009436E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8781F">
        <w:rPr>
          <w:sz w:val="24"/>
          <w:szCs w:val="24"/>
        </w:rPr>
        <w:t>Descriure el disseny i el model, plantejar la/es hipòtesi/s i resoldre el disseny.</w:t>
      </w:r>
    </w:p>
    <w:p w:rsidR="00141E81" w:rsidRDefault="00141E81" w:rsidP="0038781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 ha diferè</w:t>
      </w:r>
      <w:r w:rsidRPr="0038781F">
        <w:rPr>
          <w:sz w:val="24"/>
          <w:szCs w:val="24"/>
        </w:rPr>
        <w:t xml:space="preserve">ncies significatives entre utilitzar una dieta sense sal i el fàrmac? </w:t>
      </w:r>
      <w:r>
        <w:rPr>
          <w:sz w:val="24"/>
          <w:szCs w:val="24"/>
        </w:rPr>
        <w:t>I</w:t>
      </w:r>
      <w:r w:rsidRPr="0038781F">
        <w:rPr>
          <w:sz w:val="24"/>
          <w:szCs w:val="24"/>
        </w:rPr>
        <w:t>mporta la dosi</w:t>
      </w:r>
      <w:r>
        <w:rPr>
          <w:sz w:val="24"/>
          <w:szCs w:val="24"/>
        </w:rPr>
        <w:t xml:space="preserve"> </w:t>
      </w:r>
      <w:r w:rsidRPr="0038781F">
        <w:rPr>
          <w:sz w:val="24"/>
          <w:szCs w:val="24"/>
        </w:rPr>
        <w:t>o tant se val?</w:t>
      </w:r>
    </w:p>
    <w:p w:rsidR="00141E81" w:rsidRPr="0038781F" w:rsidRDefault="00141E81" w:rsidP="0038781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Quin fàrmac ó fàrmacs són els millors (si n’hi ha algun)?</w:t>
      </w:r>
    </w:p>
    <w:p w:rsidR="00141E81" w:rsidRPr="0038781F" w:rsidRDefault="00141E81" w:rsidP="0038781F">
      <w:pPr>
        <w:pStyle w:val="ListParagraph"/>
        <w:ind w:left="0"/>
        <w:jc w:val="both"/>
        <w:rPr>
          <w:sz w:val="24"/>
          <w:szCs w:val="24"/>
        </w:rPr>
      </w:pPr>
      <w:r w:rsidRPr="0038781F">
        <w:rPr>
          <w:sz w:val="24"/>
          <w:szCs w:val="24"/>
        </w:rPr>
        <w:t>Nota: Suposeu en aquest problema que es pot admetre normalitat i homocedasticitat.</w:t>
      </w:r>
    </w:p>
    <w:sectPr w:rsidR="00141E81" w:rsidRPr="0038781F" w:rsidSect="00F47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75720"/>
    <w:multiLevelType w:val="hybridMultilevel"/>
    <w:tmpl w:val="51FA32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59B3"/>
    <w:multiLevelType w:val="multilevel"/>
    <w:tmpl w:val="8D4871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6B815A3"/>
    <w:multiLevelType w:val="hybridMultilevel"/>
    <w:tmpl w:val="8D4871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1956097"/>
    <w:multiLevelType w:val="hybridMultilevel"/>
    <w:tmpl w:val="85DCDD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C0F4F9D"/>
    <w:multiLevelType w:val="multilevel"/>
    <w:tmpl w:val="85D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CF70FBA"/>
    <w:multiLevelType w:val="hybridMultilevel"/>
    <w:tmpl w:val="168AF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1778D"/>
    <w:multiLevelType w:val="multilevel"/>
    <w:tmpl w:val="85D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536159A"/>
    <w:multiLevelType w:val="multilevel"/>
    <w:tmpl w:val="85D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6237243"/>
    <w:multiLevelType w:val="hybridMultilevel"/>
    <w:tmpl w:val="D26E62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9A8767C"/>
    <w:multiLevelType w:val="hybridMultilevel"/>
    <w:tmpl w:val="C69610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C26"/>
    <w:rsid w:val="0006324A"/>
    <w:rsid w:val="00087C85"/>
    <w:rsid w:val="000C136C"/>
    <w:rsid w:val="000D27A7"/>
    <w:rsid w:val="00141E81"/>
    <w:rsid w:val="001C3DBE"/>
    <w:rsid w:val="001C56D2"/>
    <w:rsid w:val="003533CB"/>
    <w:rsid w:val="003869DE"/>
    <w:rsid w:val="0038781F"/>
    <w:rsid w:val="00392295"/>
    <w:rsid w:val="003A0518"/>
    <w:rsid w:val="003E3D7F"/>
    <w:rsid w:val="0043029A"/>
    <w:rsid w:val="00480C00"/>
    <w:rsid w:val="00493C26"/>
    <w:rsid w:val="004D352D"/>
    <w:rsid w:val="0051262C"/>
    <w:rsid w:val="00533AAB"/>
    <w:rsid w:val="005A184B"/>
    <w:rsid w:val="005C3CA7"/>
    <w:rsid w:val="005D7393"/>
    <w:rsid w:val="006076C9"/>
    <w:rsid w:val="00640F56"/>
    <w:rsid w:val="006B7992"/>
    <w:rsid w:val="007007AF"/>
    <w:rsid w:val="0072233E"/>
    <w:rsid w:val="007F63E7"/>
    <w:rsid w:val="00804A4A"/>
    <w:rsid w:val="009436E1"/>
    <w:rsid w:val="009B18CA"/>
    <w:rsid w:val="00A4305B"/>
    <w:rsid w:val="00A52742"/>
    <w:rsid w:val="00A950E9"/>
    <w:rsid w:val="00AA5E2A"/>
    <w:rsid w:val="00AC3563"/>
    <w:rsid w:val="00B21F5C"/>
    <w:rsid w:val="00B27E1F"/>
    <w:rsid w:val="00B369D3"/>
    <w:rsid w:val="00B8564D"/>
    <w:rsid w:val="00B952DA"/>
    <w:rsid w:val="00BA69A3"/>
    <w:rsid w:val="00BD0CB3"/>
    <w:rsid w:val="00C17A13"/>
    <w:rsid w:val="00C42380"/>
    <w:rsid w:val="00C83088"/>
    <w:rsid w:val="00CB0391"/>
    <w:rsid w:val="00CB19CF"/>
    <w:rsid w:val="00E26D00"/>
    <w:rsid w:val="00E9043F"/>
    <w:rsid w:val="00F47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AA"/>
    <w:pPr>
      <w:spacing w:after="200" w:line="276" w:lineRule="auto"/>
    </w:pPr>
    <w:rPr>
      <w:rFonts w:cs="Calibri"/>
      <w:lang w:val="ca-E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3C26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93C26"/>
    <w:rPr>
      <w:rFonts w:ascii="Cambria" w:hAnsi="Cambria" w:cs="Cambria"/>
      <w:b/>
      <w:bCs/>
      <w:color w:val="365F91"/>
      <w:sz w:val="28"/>
      <w:szCs w:val="28"/>
      <w:lang w:val="ca-ES"/>
    </w:rPr>
  </w:style>
  <w:style w:type="paragraph" w:styleId="ListParagraph">
    <w:name w:val="List Paragraph"/>
    <w:basedOn w:val="Normal"/>
    <w:uiPriority w:val="99"/>
    <w:qFormat/>
    <w:rsid w:val="00493C26"/>
    <w:pPr>
      <w:ind w:left="720"/>
    </w:pPr>
  </w:style>
  <w:style w:type="table" w:styleId="TableGrid">
    <w:name w:val="Table Grid"/>
    <w:basedOn w:val="TableNormal"/>
    <w:uiPriority w:val="99"/>
    <w:rsid w:val="00CB19CF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3</Pages>
  <Words>411</Words>
  <Characters>2265</Characters>
  <Application>Microsoft Office Outlook</Application>
  <DocSecurity>0</DocSecurity>
  <Lines>0</Lines>
  <Paragraphs>0</Paragraphs>
  <ScaleCrop>false</ScaleCrop>
  <Company>Universitat de Barcelona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Exercicis</dc:title>
  <dc:subject/>
  <dc:creator>M. Carme Ruiz de Villa</dc:creator>
  <cp:keywords/>
  <dc:description/>
  <cp:lastModifiedBy>instalar</cp:lastModifiedBy>
  <cp:revision>3</cp:revision>
  <dcterms:created xsi:type="dcterms:W3CDTF">2015-10-16T11:17:00Z</dcterms:created>
  <dcterms:modified xsi:type="dcterms:W3CDTF">2015-10-16T11:19:00Z</dcterms:modified>
</cp:coreProperties>
</file>